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9E4" w:rsidRDefault="008C79E4" w:rsidP="007B3386">
      <w:pPr>
        <w:pStyle w:val="letiimBilgileri"/>
        <w:spacing w:before="0"/>
      </w:pPr>
      <w:r>
        <w:t xml:space="preserve">                                                                                                                                         </w:t>
      </w:r>
      <w:r w:rsidR="007B3386">
        <w:t xml:space="preserve">                             E</w:t>
      </w:r>
      <w:r w:rsidR="00350E06">
        <w:t>posta</w:t>
      </w:r>
      <w:r w:rsidR="007B3386">
        <w:t>:</w:t>
      </w:r>
      <w:r>
        <w:t>gnurkarali@gmail.com</w:t>
      </w:r>
    </w:p>
    <w:p w:rsidR="00D729DF" w:rsidRDefault="007B3386" w:rsidP="007B3386">
      <w:pPr>
        <w:pStyle w:val="letiimBilgileri"/>
      </w:pP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850900" y="850900"/>
            <wp:positionH relativeFrom="margin">
              <wp:align>left</wp:align>
            </wp:positionH>
            <wp:positionV relativeFrom="margin">
              <wp:align>top</wp:align>
            </wp:positionV>
            <wp:extent cx="850900" cy="1035685"/>
            <wp:effectExtent l="0" t="0" r="635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28501393435-1e3750a6-543b-4d2f-9337-49b116412af5_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79E4">
        <w:t xml:space="preserve">                                                                                                                                     </w:t>
      </w:r>
      <w:r w:rsidR="00350E06">
        <w:t xml:space="preserve">                        Adres: </w:t>
      </w:r>
      <w:r w:rsidR="008C79E4">
        <w:t>Beykoz, İstanbul</w:t>
      </w:r>
    </w:p>
    <w:p w:rsidR="00D729DF" w:rsidRDefault="00350E06" w:rsidP="007B3386">
      <w:pPr>
        <w:pStyle w:val="letiimBilgileri"/>
      </w:pPr>
      <w:r>
        <w:t>Telefon Numarası</w:t>
      </w:r>
      <w:r w:rsidR="008C79E4">
        <w:t>: 0538 974 31 55</w:t>
      </w:r>
    </w:p>
    <w:p w:rsidR="00B04F26" w:rsidRDefault="00B04F26" w:rsidP="007B3386">
      <w:pPr>
        <w:pStyle w:val="letiimBilgileri"/>
      </w:pPr>
      <w:r>
        <w:tab/>
        <w:t xml:space="preserve">Linkedin: </w:t>
      </w:r>
      <w:r w:rsidRPr="00B04F26">
        <w:t>linkedin.com/in/gamze-nur-karali-968458256/</w:t>
      </w:r>
    </w:p>
    <w:p w:rsidR="00B04F26" w:rsidRDefault="00B04F26" w:rsidP="007B3386">
      <w:pPr>
        <w:pStyle w:val="letiimBilgileri"/>
      </w:pPr>
      <w:r>
        <w:t>GitHub:</w:t>
      </w:r>
      <w:r w:rsidRPr="00B04F26">
        <w:t xml:space="preserve"> github.com/gamzenurkarali</w:t>
      </w:r>
    </w:p>
    <w:p w:rsidR="007B3386" w:rsidRDefault="007B3386" w:rsidP="00B04F26">
      <w:pPr>
        <w:pStyle w:val="letiimBilgileri"/>
        <w:jc w:val="left"/>
        <w:rPr>
          <w:rStyle w:val="Vurgu"/>
        </w:rPr>
      </w:pPr>
    </w:p>
    <w:sdt>
      <w:sdtPr>
        <w:rPr>
          <w:b/>
          <w:color w:val="418AB3" w:themeColor="accent1"/>
        </w:rPr>
        <w:alias w:val="Adınız"/>
        <w:tag w:val=""/>
        <w:id w:val="-574512284"/>
        <w:placeholder>
          <w:docPart w:val="33727513065846EAB0416293C8F1CF3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D729DF" w:rsidRDefault="008C79E4">
          <w:pPr>
            <w:pStyle w:val="Ad"/>
          </w:pPr>
          <w:r w:rsidRPr="00AA27AD">
            <w:rPr>
              <w:b/>
            </w:rPr>
            <w:t>GAMZE NUR KARALİ</w:t>
          </w:r>
        </w:p>
      </w:sdtContent>
    </w:sdt>
    <w:tbl>
      <w:tblPr>
        <w:tblStyle w:val="zgemiTablosu"/>
        <w:tblW w:w="5000" w:type="pct"/>
        <w:tblLook w:val="04A0" w:firstRow="1" w:lastRow="0" w:firstColumn="1" w:lastColumn="0" w:noHBand="0" w:noVBand="1"/>
        <w:tblCaption w:val="Özgeçmiş metni"/>
        <w:tblDescription w:val="Özgeçmiş"/>
      </w:tblPr>
      <w:tblGrid>
        <w:gridCol w:w="1748"/>
        <w:gridCol w:w="448"/>
        <w:gridCol w:w="7550"/>
      </w:tblGrid>
      <w:tr w:rsidR="00D729DF" w:rsidTr="008C79E4">
        <w:tc>
          <w:tcPr>
            <w:tcW w:w="1748" w:type="dxa"/>
          </w:tcPr>
          <w:p w:rsidR="00D729DF" w:rsidRDefault="008C79E4" w:rsidP="00252341">
            <w:pPr>
              <w:pStyle w:val="Balk1"/>
              <w:spacing w:line="320" w:lineRule="exact"/>
            </w:pPr>
            <w:r>
              <w:rPr>
                <w:lang w:bidi="tr-TR"/>
              </w:rPr>
              <w:t>HAKKIMDA</w:t>
            </w:r>
          </w:p>
        </w:tc>
        <w:tc>
          <w:tcPr>
            <w:tcW w:w="448" w:type="dxa"/>
          </w:tcPr>
          <w:p w:rsidR="00D729DF" w:rsidRDefault="00D729DF" w:rsidP="00252341">
            <w:pPr>
              <w:spacing w:line="320" w:lineRule="exact"/>
            </w:pPr>
          </w:p>
        </w:tc>
        <w:tc>
          <w:tcPr>
            <w:tcW w:w="7550" w:type="dxa"/>
          </w:tcPr>
          <w:p w:rsidR="00D729DF" w:rsidRDefault="0050192C" w:rsidP="00252341">
            <w:pPr>
              <w:spacing w:line="320" w:lineRule="exact"/>
            </w:pPr>
            <w:r w:rsidRPr="0050192C">
              <w:rPr>
                <w:color w:val="000000" w:themeColor="text1"/>
              </w:rPr>
              <w:t>Öğrenci kimliğimle, bilgi ve becerilerimi sürekli olarak geliştirmek için araştırma yapmayı, yeni teknolojileri takip etmeyi ve kendimi yenilikçi projelere dahil etmeyi amaçlıyorum.</w:t>
            </w:r>
          </w:p>
        </w:tc>
      </w:tr>
      <w:tr w:rsidR="008C79E4" w:rsidTr="008C79E4">
        <w:tc>
          <w:tcPr>
            <w:tcW w:w="1748" w:type="dxa"/>
          </w:tcPr>
          <w:p w:rsidR="008C79E4" w:rsidRDefault="008C79E4" w:rsidP="008C79E4">
            <w:pPr>
              <w:pStyle w:val="Balk1"/>
              <w:spacing w:before="0" w:after="0" w:line="320" w:lineRule="exact"/>
            </w:pPr>
            <w:r>
              <w:rPr>
                <w:lang w:bidi="tr-TR"/>
              </w:rPr>
              <w:t>Eğitim</w:t>
            </w:r>
          </w:p>
        </w:tc>
        <w:tc>
          <w:tcPr>
            <w:tcW w:w="448" w:type="dxa"/>
          </w:tcPr>
          <w:p w:rsidR="008C79E4" w:rsidRPr="008C79E4" w:rsidRDefault="008C79E4" w:rsidP="008C79E4">
            <w:pPr>
              <w:spacing w:before="0" w:after="0" w:line="480" w:lineRule="auto"/>
              <w:rPr>
                <w:b/>
              </w:rPr>
            </w:pPr>
          </w:p>
        </w:tc>
        <w:tc>
          <w:tcPr>
            <w:tcW w:w="755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6A137542BA854960A8782414DF040D63"/>
                  </w:placeholder>
                  <w15:repeatingSectionItem/>
                </w:sdtPr>
                <w:sdtEndPr/>
                <w:sdtContent>
                  <w:p w:rsidR="008C79E4" w:rsidRPr="008C79E4" w:rsidRDefault="008C79E4" w:rsidP="007B3386">
                    <w:pPr>
                      <w:pStyle w:val="Balk2"/>
                      <w:spacing w:before="0" w:after="0" w:line="360" w:lineRule="auto"/>
                    </w:pPr>
                    <w:r w:rsidRPr="008C79E4">
                      <w:rPr>
                        <w:color w:val="89B9D4" w:themeColor="accent1" w:themeTint="99"/>
                      </w:rPr>
                      <w:t xml:space="preserve">2020 –                           </w:t>
                    </w:r>
                    <w:r w:rsidRPr="0050192C">
                      <w:rPr>
                        <w:color w:val="000000" w:themeColor="text1"/>
                      </w:rPr>
                      <w:t xml:space="preserve">  </w:t>
                    </w:r>
                    <w:r w:rsidRPr="0050192C">
                      <w:rPr>
                        <w:b w:val="0"/>
                        <w:color w:val="000000" w:themeColor="text1"/>
                      </w:rPr>
                      <w:t>FIRAT ÜNİVERSİTESİ</w:t>
                    </w:r>
                  </w:p>
                  <w:p w:rsidR="008C79E4" w:rsidRPr="008C79E4" w:rsidRDefault="008C79E4" w:rsidP="007B3386">
                    <w:pPr>
                      <w:spacing w:before="0" w:after="0" w:line="360" w:lineRule="auto"/>
                      <w:rPr>
                        <w:b/>
                      </w:rPr>
                    </w:pPr>
                    <w:r w:rsidRPr="008C79E4">
                      <w:rPr>
                        <w:b/>
                        <w:color w:val="89B9D4" w:themeColor="accent1" w:themeTint="99"/>
                      </w:rPr>
                      <w:t>Bölümü</w:t>
                    </w:r>
                    <w:r w:rsidRPr="008C79E4">
                      <w:rPr>
                        <w:b/>
                      </w:rPr>
                      <w:t xml:space="preserve">                           </w:t>
                    </w:r>
                    <w:r w:rsidRPr="0050192C">
                      <w:rPr>
                        <w:color w:val="000000" w:themeColor="text1"/>
                      </w:rPr>
                      <w:t>YAZILIM MÜHENDİSLİĞİ</w:t>
                    </w:r>
                  </w:p>
                  <w:p w:rsidR="008C79E4" w:rsidRPr="008C79E4" w:rsidRDefault="008C79E4" w:rsidP="007B3386">
                    <w:pPr>
                      <w:spacing w:before="0" w:after="0" w:line="360" w:lineRule="auto"/>
                      <w:rPr>
                        <w:b/>
                      </w:rPr>
                    </w:pPr>
                    <w:r w:rsidRPr="008C79E4">
                      <w:rPr>
                        <w:b/>
                        <w:color w:val="89B9D4" w:themeColor="accent1" w:themeTint="99"/>
                      </w:rPr>
                      <w:t xml:space="preserve">Öğrenim Türü                </w:t>
                    </w:r>
                    <w:r w:rsidRPr="0050192C">
                      <w:rPr>
                        <w:color w:val="000000" w:themeColor="text1"/>
                      </w:rPr>
                      <w:t>Lisans</w:t>
                    </w:r>
                  </w:p>
                  <w:p w:rsidR="008C79E4" w:rsidRPr="008C79E4" w:rsidRDefault="008C79E4" w:rsidP="007B3386">
                    <w:pPr>
                      <w:spacing w:before="0" w:after="0" w:line="360" w:lineRule="auto"/>
                      <w:rPr>
                        <w:b/>
                      </w:rPr>
                    </w:pPr>
                    <w:r w:rsidRPr="008C79E4">
                      <w:rPr>
                        <w:b/>
                        <w:color w:val="89B9D4" w:themeColor="accent1" w:themeTint="99"/>
                      </w:rPr>
                      <w:t xml:space="preserve">Ortalama    </w:t>
                    </w:r>
                    <w:r w:rsidRPr="008C79E4">
                      <w:rPr>
                        <w:b/>
                      </w:rPr>
                      <w:t xml:space="preserve">                   </w:t>
                    </w:r>
                    <w:r w:rsidRPr="0050192C">
                      <w:rPr>
                        <w:b/>
                        <w:color w:val="000000" w:themeColor="text1"/>
                      </w:rPr>
                      <w:t xml:space="preserve"> </w:t>
                    </w:r>
                    <w:r w:rsidRPr="0050192C">
                      <w:rPr>
                        <w:color w:val="000000" w:themeColor="text1"/>
                      </w:rPr>
                      <w:t>3.5</w:t>
                    </w:r>
                  </w:p>
                  <w:p w:rsidR="008C79E4" w:rsidRPr="008C79E4" w:rsidRDefault="008C79E4" w:rsidP="007B3386">
                    <w:pPr>
                      <w:spacing w:before="0" w:after="0" w:line="360" w:lineRule="auto"/>
                      <w:rPr>
                        <w:b/>
                      </w:rPr>
                    </w:pPr>
                    <w:r w:rsidRPr="008C79E4">
                      <w:rPr>
                        <w:b/>
                        <w:color w:val="89B9D4" w:themeColor="accent1" w:themeTint="99"/>
                      </w:rPr>
                      <w:t xml:space="preserve">Sınıfı   </w:t>
                    </w:r>
                    <w:r w:rsidRPr="008C79E4">
                      <w:rPr>
                        <w:b/>
                      </w:rPr>
                      <w:t xml:space="preserve">                            </w:t>
                    </w:r>
                    <w:r w:rsidRPr="0050192C">
                      <w:rPr>
                        <w:b/>
                        <w:color w:val="000000" w:themeColor="text1"/>
                      </w:rPr>
                      <w:t xml:space="preserve">  </w:t>
                    </w:r>
                    <w:r w:rsidRPr="0050192C">
                      <w:rPr>
                        <w:color w:val="000000" w:themeColor="text1"/>
                      </w:rPr>
                      <w:t>4</w:t>
                    </w:r>
                  </w:p>
                </w:sdtContent>
              </w:sdt>
            </w:sdtContent>
          </w:sdt>
        </w:tc>
      </w:tr>
      <w:tr w:rsidR="00D729DF" w:rsidTr="0050192C">
        <w:tc>
          <w:tcPr>
            <w:tcW w:w="1748" w:type="dxa"/>
            <w:tcBorders>
              <w:bottom w:val="single" w:sz="4" w:space="0" w:color="418AB3" w:themeColor="accent1"/>
            </w:tcBorders>
          </w:tcPr>
          <w:p w:rsidR="00D729DF" w:rsidRDefault="009B7110" w:rsidP="00252341">
            <w:pPr>
              <w:pStyle w:val="Balk1"/>
              <w:spacing w:line="320" w:lineRule="exact"/>
            </w:pPr>
            <w:r>
              <w:rPr>
                <w:lang w:bidi="tr-TR"/>
              </w:rPr>
              <w:t>Yetenekler</w:t>
            </w:r>
          </w:p>
        </w:tc>
        <w:tc>
          <w:tcPr>
            <w:tcW w:w="448" w:type="dxa"/>
            <w:tcBorders>
              <w:bottom w:val="single" w:sz="4" w:space="0" w:color="418AB3" w:themeColor="accent1"/>
            </w:tcBorders>
          </w:tcPr>
          <w:p w:rsidR="00D729DF" w:rsidRPr="007B3386" w:rsidRDefault="00D729DF" w:rsidP="00252341">
            <w:pPr>
              <w:spacing w:line="320" w:lineRule="exact"/>
              <w:rPr>
                <w:color w:val="auto"/>
              </w:rPr>
            </w:pPr>
          </w:p>
        </w:tc>
        <w:tc>
          <w:tcPr>
            <w:tcW w:w="7550" w:type="dxa"/>
            <w:tcBorders>
              <w:bottom w:val="single" w:sz="4" w:space="0" w:color="418AB3" w:themeColor="accent1"/>
            </w:tcBorders>
          </w:tcPr>
          <w:sdt>
            <w:sdtPr>
              <w:rPr>
                <w:color w:val="auto"/>
              </w:rPr>
              <w:id w:val="-1116827610"/>
              <w15:repeatingSection/>
            </w:sdtPr>
            <w:sdtEndPr/>
            <w:sdtContent>
              <w:sdt>
                <w:sdtPr>
                  <w:rPr>
                    <w:color w:val="auto"/>
                  </w:rPr>
                  <w:id w:val="-2006429974"/>
                  <w:placeholder>
                    <w:docPart w:val="332310F36F8E4BB99B3A54B606348770"/>
                  </w:placeholder>
                  <w15:repeatingSectionItem/>
                </w:sdtPr>
                <w:sdtEndPr/>
                <w:sdtContent>
                  <w:p w:rsidR="00D729DF" w:rsidRPr="007B3386" w:rsidRDefault="00AA27AD" w:rsidP="00252341">
                    <w:pPr>
                      <w:pStyle w:val="zgemiMetni"/>
                      <w:spacing w:line="320" w:lineRule="exact"/>
                      <w:rPr>
                        <w:color w:val="auto"/>
                      </w:rPr>
                    </w:pPr>
                    <w:r w:rsidRPr="007B3386">
                      <w:rPr>
                        <w:color w:val="auto"/>
                      </w:rPr>
                      <w:t>C# - Orta Seviye</w:t>
                    </w:r>
                    <w:r w:rsidRPr="007B3386">
                      <w:rPr>
                        <w:color w:val="auto"/>
                      </w:rPr>
                      <w:tab/>
                    </w:r>
                    <w:r w:rsidRPr="007B3386">
                      <w:rPr>
                        <w:color w:val="auto"/>
                      </w:rPr>
                      <w:tab/>
                    </w:r>
                    <w:r w:rsidRPr="007B3386">
                      <w:rPr>
                        <w:color w:val="auto"/>
                      </w:rPr>
                      <w:tab/>
                    </w:r>
                  </w:p>
                </w:sdtContent>
              </w:sdt>
              <w:sdt>
                <w:sdtPr>
                  <w:rPr>
                    <w:color w:val="auto"/>
                  </w:rPr>
                  <w:id w:val="664589972"/>
                  <w:placeholder>
                    <w:docPart w:val="332310F36F8E4BB99B3A54B606348770"/>
                  </w:placeholder>
                  <w15:repeatingSectionItem/>
                </w:sdtPr>
                <w:sdtEndPr/>
                <w:sdtContent>
                  <w:p w:rsidR="00D729DF" w:rsidRPr="007B3386" w:rsidRDefault="00AA27AD" w:rsidP="00252341">
                    <w:pPr>
                      <w:pStyle w:val="zgemiMetni"/>
                      <w:spacing w:line="320" w:lineRule="exact"/>
                      <w:rPr>
                        <w:color w:val="auto"/>
                      </w:rPr>
                    </w:pPr>
                    <w:r w:rsidRPr="007B3386">
                      <w:rPr>
                        <w:color w:val="auto"/>
                      </w:rPr>
                      <w:t xml:space="preserve">SQL - </w:t>
                    </w:r>
                    <w:r w:rsidR="00221C3E">
                      <w:rPr>
                        <w:color w:val="auto"/>
                      </w:rPr>
                      <w:t>İleri</w:t>
                    </w:r>
                    <w:bookmarkStart w:id="0" w:name="_GoBack"/>
                    <w:bookmarkEnd w:id="0"/>
                    <w:r w:rsidRPr="007B3386">
                      <w:rPr>
                        <w:color w:val="auto"/>
                      </w:rPr>
                      <w:t xml:space="preserve"> Seviye</w:t>
                    </w:r>
                  </w:p>
                </w:sdtContent>
              </w:sdt>
              <w:sdt>
                <w:sdtPr>
                  <w:rPr>
                    <w:color w:val="auto"/>
                  </w:rPr>
                  <w:id w:val="1641603760"/>
                  <w:placeholder>
                    <w:docPart w:val="332310F36F8E4BB99B3A54B606348770"/>
                  </w:placeholder>
                  <w15:repeatingSectionItem/>
                </w:sdtPr>
                <w:sdtEndPr/>
                <w:sdtContent>
                  <w:p w:rsidR="00D729DF" w:rsidRPr="007B3386" w:rsidRDefault="00AA27AD" w:rsidP="00252341">
                    <w:pPr>
                      <w:pStyle w:val="zgemiMetni"/>
                      <w:spacing w:line="320" w:lineRule="exact"/>
                      <w:rPr>
                        <w:color w:val="auto"/>
                      </w:rPr>
                    </w:pPr>
                    <w:r w:rsidRPr="007B3386">
                      <w:rPr>
                        <w:color w:val="auto"/>
                      </w:rPr>
                      <w:t xml:space="preserve">HTML - </w:t>
                    </w:r>
                    <w:r w:rsidR="00221C3E">
                      <w:rPr>
                        <w:color w:val="auto"/>
                      </w:rPr>
                      <w:t>İleri</w:t>
                    </w:r>
                    <w:r w:rsidRPr="007B3386">
                      <w:rPr>
                        <w:color w:val="auto"/>
                      </w:rPr>
                      <w:t xml:space="preserve"> Seviye</w:t>
                    </w:r>
                  </w:p>
                </w:sdtContent>
              </w:sdt>
              <w:sdt>
                <w:sdtPr>
                  <w:rPr>
                    <w:color w:val="auto"/>
                  </w:rPr>
                  <w:id w:val="1589809269"/>
                  <w:placeholder>
                    <w:docPart w:val="2BE817E536164DD6BC751E7D23EE4171"/>
                  </w:placeholder>
                  <w15:repeatingSectionItem/>
                </w:sdtPr>
                <w:sdtEndPr/>
                <w:sdtContent>
                  <w:p w:rsidR="00AA27AD" w:rsidRPr="007B3386" w:rsidRDefault="00AA27AD" w:rsidP="00252341">
                    <w:pPr>
                      <w:pStyle w:val="zgemiMetni"/>
                      <w:spacing w:line="320" w:lineRule="exact"/>
                      <w:rPr>
                        <w:color w:val="auto"/>
                      </w:rPr>
                    </w:pPr>
                    <w:r w:rsidRPr="007B3386">
                      <w:rPr>
                        <w:color w:val="auto"/>
                      </w:rPr>
                      <w:t xml:space="preserve">CSS - </w:t>
                    </w:r>
                    <w:r w:rsidR="00221C3E">
                      <w:rPr>
                        <w:color w:val="auto"/>
                      </w:rPr>
                      <w:t>İleri</w:t>
                    </w:r>
                    <w:r w:rsidRPr="007B3386">
                      <w:rPr>
                        <w:color w:val="auto"/>
                      </w:rPr>
                      <w:t xml:space="preserve"> Seviye</w:t>
                    </w:r>
                  </w:p>
                </w:sdtContent>
              </w:sdt>
              <w:sdt>
                <w:sdtPr>
                  <w:rPr>
                    <w:color w:val="auto"/>
                  </w:rPr>
                  <w:id w:val="969394295"/>
                  <w:placeholder>
                    <w:docPart w:val="332310F36F8E4BB99B3A54B606348770"/>
                  </w:placeholder>
                  <w15:repeatingSectionItem/>
                </w:sdtPr>
                <w:sdtEndPr/>
                <w:sdtContent>
                  <w:p w:rsidR="00AA27AD" w:rsidRPr="007B3386" w:rsidRDefault="00AA27AD" w:rsidP="00AA27AD">
                    <w:pPr>
                      <w:pStyle w:val="zgemiMetni"/>
                      <w:spacing w:line="320" w:lineRule="exact"/>
                      <w:rPr>
                        <w:color w:val="auto"/>
                      </w:rPr>
                    </w:pPr>
                    <w:r w:rsidRPr="007B3386">
                      <w:rPr>
                        <w:color w:val="auto"/>
                      </w:rPr>
                      <w:t>JavaScript - Orta Seviye</w:t>
                    </w:r>
                  </w:p>
                </w:sdtContent>
              </w:sdt>
              <w:sdt>
                <w:sdtPr>
                  <w:rPr>
                    <w:color w:val="auto"/>
                  </w:rPr>
                  <w:id w:val="1485203028"/>
                  <w:placeholder>
                    <w:docPart w:val="AE24FC392FE24EFEAC1501D0C5571292"/>
                  </w:placeholder>
                  <w15:repeatingSectionItem/>
                </w:sdtPr>
                <w:sdtEndPr/>
                <w:sdtContent>
                  <w:p w:rsidR="00AA27AD" w:rsidRPr="007B3386" w:rsidRDefault="00AA27AD" w:rsidP="00AA27AD">
                    <w:pPr>
                      <w:pStyle w:val="zgemiMetni"/>
                      <w:spacing w:line="320" w:lineRule="exact"/>
                      <w:rPr>
                        <w:color w:val="auto"/>
                      </w:rPr>
                    </w:pPr>
                    <w:r w:rsidRPr="007B3386">
                      <w:rPr>
                        <w:color w:val="auto"/>
                      </w:rPr>
                      <w:t>Java - Başlangıç Seviye</w:t>
                    </w:r>
                  </w:p>
                </w:sdtContent>
              </w:sdt>
              <w:sdt>
                <w:sdtPr>
                  <w:rPr>
                    <w:color w:val="auto"/>
                  </w:rPr>
                  <w:id w:val="-977297323"/>
                  <w:placeholder>
                    <w:docPart w:val="B72A74E775064C19B5AF02A2CC3FBD05"/>
                  </w:placeholder>
                  <w15:repeatingSectionItem/>
                </w:sdtPr>
                <w:sdtEndPr/>
                <w:sdtContent>
                  <w:p w:rsidR="00AA27AD" w:rsidRPr="007B3386" w:rsidRDefault="00AA27AD" w:rsidP="00AA27AD">
                    <w:pPr>
                      <w:pStyle w:val="zgemiMetni"/>
                      <w:spacing w:line="320" w:lineRule="exact"/>
                      <w:rPr>
                        <w:color w:val="auto"/>
                      </w:rPr>
                    </w:pPr>
                    <w:r w:rsidRPr="007B3386">
                      <w:rPr>
                        <w:color w:val="auto"/>
                      </w:rPr>
                      <w:t>Python - Başlangıç Seviye</w:t>
                    </w:r>
                  </w:p>
                </w:sdtContent>
              </w:sdt>
              <w:sdt>
                <w:sdtPr>
                  <w:rPr>
                    <w:color w:val="auto"/>
                  </w:rPr>
                  <w:id w:val="1126431579"/>
                  <w:placeholder>
                    <w:docPart w:val="4DDB76477306497B8C1896C5B2B3CA9F"/>
                  </w:placeholder>
                  <w15:repeatingSectionItem/>
                </w:sdtPr>
                <w:sdtEndPr/>
                <w:sdtContent>
                  <w:p w:rsidR="00D729DF" w:rsidRPr="007B3386" w:rsidRDefault="00AA27AD" w:rsidP="00EB6FE3">
                    <w:pPr>
                      <w:pStyle w:val="zgemiMetni"/>
                      <w:spacing w:line="320" w:lineRule="exact"/>
                      <w:rPr>
                        <w:color w:val="auto"/>
                      </w:rPr>
                    </w:pPr>
                    <w:r w:rsidRPr="007B3386">
                      <w:rPr>
                        <w:color w:val="auto"/>
                      </w:rPr>
                      <w:t xml:space="preserve">.Net </w:t>
                    </w:r>
                    <w:r w:rsidR="00EB6FE3">
                      <w:rPr>
                        <w:color w:val="auto"/>
                      </w:rPr>
                      <w:t>–</w:t>
                    </w:r>
                    <w:r w:rsidRPr="007B3386">
                      <w:rPr>
                        <w:color w:val="auto"/>
                      </w:rPr>
                      <w:t xml:space="preserve"> </w:t>
                    </w:r>
                    <w:r w:rsidR="00EB6FE3">
                      <w:rPr>
                        <w:color w:val="auto"/>
                      </w:rPr>
                      <w:t xml:space="preserve">Orta </w:t>
                    </w:r>
                    <w:r w:rsidRPr="007B3386">
                      <w:rPr>
                        <w:color w:val="auto"/>
                      </w:rPr>
                      <w:t>Seviye</w:t>
                    </w:r>
                  </w:p>
                </w:sdtContent>
              </w:sdt>
            </w:sdtContent>
          </w:sdt>
        </w:tc>
      </w:tr>
      <w:tr w:rsidR="00D729DF" w:rsidTr="0050192C">
        <w:trPr>
          <w:trHeight w:val="2879"/>
        </w:trPr>
        <w:tc>
          <w:tcPr>
            <w:tcW w:w="1748" w:type="dxa"/>
            <w:tcBorders>
              <w:top w:val="single" w:sz="4" w:space="0" w:color="418AB3" w:themeColor="accent1"/>
              <w:bottom w:val="nil"/>
            </w:tcBorders>
          </w:tcPr>
          <w:p w:rsidR="00D729DF" w:rsidRDefault="009B7110" w:rsidP="0050192C">
            <w:pPr>
              <w:pStyle w:val="Balk1"/>
              <w:spacing w:after="0" w:line="320" w:lineRule="exact"/>
            </w:pPr>
            <w:r>
              <w:rPr>
                <w:lang w:bidi="tr-TR"/>
              </w:rPr>
              <w:t>İş Geçmişi</w:t>
            </w:r>
          </w:p>
        </w:tc>
        <w:tc>
          <w:tcPr>
            <w:tcW w:w="448" w:type="dxa"/>
            <w:tcBorders>
              <w:top w:val="single" w:sz="4" w:space="0" w:color="418AB3" w:themeColor="accent1"/>
              <w:bottom w:val="nil"/>
            </w:tcBorders>
          </w:tcPr>
          <w:p w:rsidR="00D729DF" w:rsidRDefault="00D729DF" w:rsidP="0050192C">
            <w:pPr>
              <w:spacing w:after="0" w:line="320" w:lineRule="exact"/>
            </w:pPr>
          </w:p>
        </w:tc>
        <w:tc>
          <w:tcPr>
            <w:tcW w:w="7550" w:type="dxa"/>
            <w:tcBorders>
              <w:top w:val="single" w:sz="4" w:space="0" w:color="418AB3" w:themeColor="accent1"/>
              <w:bottom w:val="nil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830493898"/>
                  <w:placeholder>
                    <w:docPart w:val="5D4101EA6C2F41C9912EA129BFD647BC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89B9D4" w:themeColor="accent1" w:themeTint="99"/>
                    <w14:ligatures w14:val="standardContextual"/>
                  </w:rPr>
                </w:sdtEndPr>
                <w:sdtContent>
                  <w:p w:rsidR="00EB6FE3" w:rsidRDefault="00EB6FE3" w:rsidP="0050192C">
                    <w:pPr>
                      <w:pStyle w:val="Balk2"/>
                      <w:spacing w:after="0"/>
                      <w:rPr>
                        <w:color w:val="89B9D4" w:themeColor="accent1" w:themeTint="99"/>
                      </w:rPr>
                    </w:pPr>
                    <w:r w:rsidRPr="00EB6FE3">
                      <w:rPr>
                        <w:color w:val="89B9D4" w:themeColor="accent1" w:themeTint="99"/>
                      </w:rPr>
                      <w:t xml:space="preserve">EKİM, 2023- </w:t>
                    </w:r>
                  </w:p>
                  <w:p w:rsidR="00AA27AD" w:rsidRPr="0050192C" w:rsidRDefault="00EB6FE3" w:rsidP="0050192C">
                    <w:pPr>
                      <w:pStyle w:val="Balk2"/>
                      <w:spacing w:after="0"/>
                      <w:rPr>
                        <w:color w:val="89B9D4" w:themeColor="accent1" w:themeTint="99"/>
                      </w:rPr>
                    </w:pPr>
                    <w:r>
                      <w:rPr>
                        <w:color w:val="89B9D4" w:themeColor="accent1" w:themeTint="99"/>
                      </w:rPr>
                      <w:t>Inspimo BİLİŞİM TEKNOLOJİLERİ</w:t>
                    </w:r>
                  </w:p>
                </w:sdtContent>
              </w:sdt>
              <w:p w:rsidR="00EB6FE3" w:rsidRDefault="00EB6FE3" w:rsidP="0050192C">
                <w:pPr>
                  <w:pStyle w:val="Balk2"/>
                  <w:spacing w:after="0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000000" w:themeColor="text1"/>
                    <w14:ligatures w14:val="none"/>
                  </w:rPr>
                </w:pPr>
                <w:r w:rsidRPr="00EB6FE3"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000000" w:themeColor="text1"/>
                    <w14:ligatures w14:val="none"/>
                  </w:rPr>
                  <w:t xml:space="preserve">Full-stack developer olarak staj yapıyorum. JavaScript, CSS, HTML ve .NET MVC ile çalıştım. 1 ay boyunca baştan aşağı bir stajyer takip websitesi yaptım. 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893616869"/>
                  <w:placeholder>
                    <w:docPart w:val="CDED3669A9674DD786BF5A19A7BDA01E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B6FE3" w:rsidRPr="0050192C" w:rsidRDefault="00EB6FE3" w:rsidP="0050192C">
                    <w:pPr>
                      <w:pStyle w:val="Balk2"/>
                      <w:spacing w:after="0"/>
                      <w:rPr>
                        <w:color w:val="89B9D4" w:themeColor="accent1" w:themeTint="99"/>
                      </w:rPr>
                    </w:pPr>
                    <w:r w:rsidRPr="0050192C">
                      <w:rPr>
                        <w:color w:val="89B9D4" w:themeColor="accent1" w:themeTint="99"/>
                      </w:rPr>
                      <w:t xml:space="preserve">Temmuz, 2023-Ağustos,2023 </w:t>
                    </w:r>
                  </w:p>
                  <w:p w:rsidR="00390F9C" w:rsidRDefault="00EB6FE3" w:rsidP="00390F9C">
                    <w:pPr>
                      <w:pStyle w:val="Balk2"/>
                      <w:spacing w:after="0"/>
                      <w:rPr>
                        <w:color w:val="89B9D4" w:themeColor="accent1" w:themeTint="99"/>
                      </w:rPr>
                    </w:pPr>
                    <w:r w:rsidRPr="0050192C">
                      <w:rPr>
                        <w:color w:val="89B9D4" w:themeColor="accent1" w:themeTint="99"/>
                      </w:rPr>
                      <w:t>MEG ELEKTRİK ELEKTR</w:t>
                    </w:r>
                    <w:r w:rsidR="00390F9C">
                      <w:rPr>
                        <w:color w:val="89B9D4" w:themeColor="accent1" w:themeTint="99"/>
                      </w:rPr>
                      <w:t>ONİK BİLGİ VE İLETİŞİM LTD.ŞTİ.</w:t>
                    </w:r>
                  </w:p>
                  <w:p w:rsidR="00EB6FE3" w:rsidRPr="00390F9C" w:rsidRDefault="00EB6FE3" w:rsidP="00390F9C">
                    <w:pPr>
                      <w:pStyle w:val="Balk2"/>
                      <w:spacing w:after="0"/>
                      <w:rPr>
                        <w:color w:val="89B9D4" w:themeColor="accent1" w:themeTint="99"/>
                      </w:rPr>
                    </w:pPr>
                    <w:r w:rsidRPr="0050192C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000000" w:themeColor="text1"/>
                        <w14:ligatures w14:val="none"/>
                      </w:rPr>
                      <w:t>Full-stack developer olarak staj yaptım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. </w:t>
                    </w:r>
                    <w:r w:rsidRPr="0050192C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000000" w:themeColor="text1"/>
                        <w14:ligatures w14:val="none"/>
                      </w:rPr>
                      <w:t>JavaScript, CSS, HTML ve .NET MVC ile çalıştım.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65197789"/>
                  <w:placeholder>
                    <w:docPart w:val="5D4101EA6C2F41C9912EA129BFD647BC"/>
                  </w:placeholder>
                  <w15:repeatingSectionItem/>
                </w:sdtPr>
                <w:sdtEndPr/>
                <w:sdtContent>
                  <w:p w:rsidR="00D729DF" w:rsidRPr="0050192C" w:rsidRDefault="00AA27AD" w:rsidP="0050192C">
                    <w:pPr>
                      <w:pStyle w:val="Balk2"/>
                      <w:spacing w:after="0"/>
                      <w:rPr>
                        <w:color w:val="89B9D4" w:themeColor="accent1" w:themeTint="99"/>
                      </w:rPr>
                    </w:pPr>
                    <w:r w:rsidRPr="0050192C">
                      <w:rPr>
                        <w:color w:val="89B9D4" w:themeColor="accent1" w:themeTint="99"/>
                      </w:rPr>
                      <w:t>Ocak, 2023-haziran, 2023</w:t>
                    </w:r>
                  </w:p>
                  <w:p w:rsidR="00AA27AD" w:rsidRPr="0050192C" w:rsidRDefault="00AA27AD" w:rsidP="0050192C">
                    <w:pPr>
                      <w:pStyle w:val="Balk2"/>
                      <w:spacing w:after="0"/>
                      <w:rPr>
                        <w:color w:val="89B9D4" w:themeColor="accent1" w:themeTint="99"/>
                      </w:rPr>
                    </w:pPr>
                    <w:r w:rsidRPr="0050192C">
                      <w:rPr>
                        <w:color w:val="89B9D4" w:themeColor="accent1" w:themeTint="99"/>
                      </w:rPr>
                      <w:t>ARÇELİK</w:t>
                    </w:r>
                  </w:p>
                  <w:p w:rsidR="00D729DF" w:rsidRDefault="00AA27AD" w:rsidP="00CF0B53">
                    <w:pPr>
                      <w:pStyle w:val="zgemiMetni"/>
                      <w:spacing w:after="0" w:line="320" w:lineRule="exact"/>
                    </w:pPr>
                    <w:r w:rsidRPr="0050192C">
                      <w:rPr>
                        <w:color w:val="000000" w:themeColor="text1"/>
                      </w:rPr>
                      <w:t>PREP programı kapsamında çalıştım.</w:t>
                    </w:r>
                    <w:r w:rsidR="00CF0B53">
                      <w:rPr>
                        <w:color w:val="000000" w:themeColor="text1"/>
                      </w:rPr>
                      <w:t xml:space="preserve"> AgilePoint’te başlangıç seviye uygulamalar yaptım.</w:t>
                    </w:r>
                  </w:p>
                </w:sdtContent>
              </w:sdt>
            </w:sdtContent>
          </w:sdt>
        </w:tc>
      </w:tr>
      <w:tr w:rsidR="00D729DF" w:rsidTr="008C79E4">
        <w:tc>
          <w:tcPr>
            <w:tcW w:w="1748" w:type="dxa"/>
          </w:tcPr>
          <w:p w:rsidR="00D729DF" w:rsidRDefault="0050192C" w:rsidP="00252341">
            <w:pPr>
              <w:pStyle w:val="Balk1"/>
              <w:spacing w:line="320" w:lineRule="exact"/>
            </w:pPr>
            <w:r>
              <w:rPr>
                <w:lang w:bidi="tr-TR"/>
              </w:rPr>
              <w:t>YABANCI DİL</w:t>
            </w:r>
          </w:p>
        </w:tc>
        <w:tc>
          <w:tcPr>
            <w:tcW w:w="448" w:type="dxa"/>
          </w:tcPr>
          <w:p w:rsidR="00D729DF" w:rsidRPr="00F63C05" w:rsidRDefault="00D729DF" w:rsidP="00252341">
            <w:pPr>
              <w:spacing w:line="320" w:lineRule="exact"/>
              <w:rPr>
                <w:color w:val="89B9D4" w:themeColor="accent1" w:themeTint="99"/>
              </w:rPr>
            </w:pPr>
          </w:p>
        </w:tc>
        <w:tc>
          <w:tcPr>
            <w:tcW w:w="755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89B9D4" w:themeColor="accent1" w:themeTint="99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89B9D4" w:themeColor="accent1" w:themeTint="99"/>
                    <w14:ligatures w14:val="none"/>
                  </w:rPr>
                  <w:id w:val="-1368215953"/>
                  <w:placeholder>
                    <w:docPart w:val="5D4101EA6C2F41C9912EA129BFD647BC"/>
                  </w:placeholder>
                  <w15:color w:val="C0C0C0"/>
                  <w15:repeatingSectionItem/>
                </w:sdtPr>
                <w:sdtEndPr/>
                <w:sdtContent>
                  <w:p w:rsidR="0050192C" w:rsidRPr="00F63C05" w:rsidRDefault="0050192C" w:rsidP="00F63C05">
                    <w:pPr>
                      <w:pStyle w:val="Balk2"/>
                      <w:spacing w:line="320" w:lineRule="exact"/>
                      <w:rPr>
                        <w:b w:val="0"/>
                        <w:color w:val="auto"/>
                      </w:rPr>
                    </w:pPr>
                    <w:r w:rsidRPr="00F63C05">
                      <w:rPr>
                        <w:b w:val="0"/>
                        <w:color w:val="auto"/>
                      </w:rPr>
                      <w:t>İngilizce</w:t>
                    </w:r>
                    <w:r w:rsidRPr="00F63C05">
                      <w:rPr>
                        <w:b w:val="0"/>
                        <w:color w:val="89B9D4" w:themeColor="accent1" w:themeTint="99"/>
                      </w:rPr>
                      <w:t xml:space="preserve">               </w:t>
                    </w:r>
                    <w:r w:rsidR="004D6466">
                      <w:rPr>
                        <w:b w:val="0"/>
                        <w:color w:val="89B9D4" w:themeColor="accent1" w:themeTint="99"/>
                      </w:rPr>
                      <w:t xml:space="preserve">    </w:t>
                    </w:r>
                    <w:r w:rsidRPr="00F63C05">
                      <w:rPr>
                        <w:b w:val="0"/>
                        <w:color w:val="89B9D4" w:themeColor="accent1" w:themeTint="99"/>
                      </w:rPr>
                      <w:t xml:space="preserve">    </w:t>
                    </w:r>
                    <w:r w:rsidRPr="00F63C05">
                      <w:rPr>
                        <w:b w:val="0"/>
                        <w:color w:val="000000" w:themeColor="text1"/>
                      </w:rPr>
                      <w:t xml:space="preserve"> B2</w:t>
                    </w:r>
                  </w:p>
                  <w:p w:rsidR="00D729DF" w:rsidRPr="00F63C05" w:rsidRDefault="002B6B03" w:rsidP="0050192C">
                    <w:pPr>
                      <w:rPr>
                        <w:color w:val="89B9D4" w:themeColor="accent1" w:themeTint="99"/>
                      </w:rPr>
                    </w:pPr>
                  </w:p>
                </w:sdtContent>
              </w:sdt>
            </w:sdtContent>
          </w:sdt>
        </w:tc>
      </w:tr>
    </w:tbl>
    <w:p w:rsidR="00D729DF" w:rsidRDefault="00D729DF"/>
    <w:sectPr w:rsidR="00D729DF" w:rsidSect="00252341">
      <w:footerReference w:type="default" r:id="rId11"/>
      <w:pgSz w:w="11906" w:h="16838" w:code="9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B03" w:rsidRDefault="002B6B03">
      <w:pPr>
        <w:spacing w:before="0" w:after="0" w:line="240" w:lineRule="auto"/>
      </w:pPr>
      <w:r>
        <w:separator/>
      </w:r>
    </w:p>
  </w:endnote>
  <w:endnote w:type="continuationSeparator" w:id="0">
    <w:p w:rsidR="002B6B03" w:rsidRDefault="002B6B0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  <w:tblDescription w:val="Altbilgi tablo"/>
    </w:tblPr>
    <w:tblGrid>
      <w:gridCol w:w="4868"/>
      <w:gridCol w:w="4878"/>
    </w:tblGrid>
    <w:tr w:rsidR="00EB6FE3">
      <w:tc>
        <w:tcPr>
          <w:tcW w:w="5148" w:type="dxa"/>
        </w:tcPr>
        <w:p w:rsidR="00EB6FE3" w:rsidRDefault="00EB6FE3">
          <w:pPr>
            <w:pStyle w:val="AltBilgi"/>
          </w:pPr>
          <w:r>
            <w:rPr>
              <w:lang w:bidi="tr-TR"/>
            </w:rPr>
            <w:t xml:space="preserve">Sayfa | </w:t>
          </w:r>
          <w:r>
            <w:rPr>
              <w:lang w:bidi="tr-TR"/>
            </w:rPr>
            <w:fldChar w:fldCharType="begin"/>
          </w:r>
          <w:r>
            <w:rPr>
              <w:lang w:bidi="tr-TR"/>
            </w:rPr>
            <w:instrText xml:space="preserve"> PAGE   \* MERGEFORMAT </w:instrText>
          </w:r>
          <w:r>
            <w:rPr>
              <w:lang w:bidi="tr-TR"/>
            </w:rPr>
            <w:fldChar w:fldCharType="separate"/>
          </w:r>
          <w:r w:rsidR="00CF0B53">
            <w:rPr>
              <w:noProof/>
              <w:lang w:bidi="tr-TR"/>
            </w:rPr>
            <w:t>2</w:t>
          </w:r>
          <w:r>
            <w:rPr>
              <w:lang w:bidi="tr-TR"/>
            </w:rPr>
            <w:fldChar w:fldCharType="end"/>
          </w:r>
        </w:p>
      </w:tc>
      <w:sdt>
        <w:sdtPr>
          <w:alias w:val="Adınız"/>
          <w:tag w:val=""/>
          <w:id w:val="-1352728942"/>
          <w:placeholder>
            <w:docPart w:val="E94306DEAB7C4FEAA548C737458F53C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EB6FE3" w:rsidRDefault="00EB6FE3">
              <w:pPr>
                <w:pStyle w:val="AltBilgi"/>
                <w:jc w:val="right"/>
              </w:pPr>
              <w:r>
                <w:t>GAMZE NUR KARALİ</w:t>
              </w:r>
            </w:p>
          </w:tc>
        </w:sdtContent>
      </w:sdt>
    </w:tr>
  </w:tbl>
  <w:p w:rsidR="00EB6FE3" w:rsidRDefault="00EB6FE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B03" w:rsidRDefault="002B6B03">
      <w:pPr>
        <w:spacing w:before="0" w:after="0" w:line="240" w:lineRule="auto"/>
      </w:pPr>
      <w:r>
        <w:separator/>
      </w:r>
    </w:p>
  </w:footnote>
  <w:footnote w:type="continuationSeparator" w:id="0">
    <w:p w:rsidR="002B6B03" w:rsidRDefault="002B6B0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E4"/>
    <w:rsid w:val="00221C3E"/>
    <w:rsid w:val="00252341"/>
    <w:rsid w:val="002B6B03"/>
    <w:rsid w:val="00350E06"/>
    <w:rsid w:val="00390F9C"/>
    <w:rsid w:val="003E5F60"/>
    <w:rsid w:val="00471759"/>
    <w:rsid w:val="004D6466"/>
    <w:rsid w:val="0050192C"/>
    <w:rsid w:val="007B3386"/>
    <w:rsid w:val="008C79E4"/>
    <w:rsid w:val="009B7110"/>
    <w:rsid w:val="00AA27AD"/>
    <w:rsid w:val="00AC2424"/>
    <w:rsid w:val="00B04F26"/>
    <w:rsid w:val="00CF0B53"/>
    <w:rsid w:val="00D729DF"/>
    <w:rsid w:val="00EB6FE3"/>
    <w:rsid w:val="00F6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915CDA"/>
  <w15:chartTrackingRefBased/>
  <w15:docId w15:val="{993EB29D-D457-413E-B420-9B198206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tr-TR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Balk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Balk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Balk3">
    <w:name w:val="heading 3"/>
    <w:basedOn w:val="Normal"/>
    <w:next w:val="Normal"/>
    <w:link w:val="Balk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uiPriority w:val="1"/>
    <w:unhideWhenUsed/>
    <w:pPr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1"/>
    <w:rPr>
      <w:kern w:val="20"/>
    </w:rPr>
  </w:style>
  <w:style w:type="paragraph" w:customStyle="1" w:styleId="zgemiMetni">
    <w:name w:val="Özgeçmiş Metni"/>
    <w:basedOn w:val="Normal"/>
    <w:qFormat/>
    <w:pPr>
      <w:spacing w:after="40"/>
      <w:ind w:right="1440"/>
    </w:p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table" w:styleId="TabloKlavuzu">
    <w:name w:val="Table Grid"/>
    <w:basedOn w:val="NormalTablo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3Char">
    <w:name w:val="Başlık 3 Char"/>
    <w:basedOn w:val="VarsaylanParagrafYazTipi"/>
    <w:link w:val="Balk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Balk4Char">
    <w:name w:val="Başlık 4 Char"/>
    <w:basedOn w:val="VarsaylanParagrafYazTipi"/>
    <w:link w:val="Balk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Balk5Char">
    <w:name w:val="Başlık 5 Char"/>
    <w:basedOn w:val="VarsaylanParagrafYazTipi"/>
    <w:link w:val="Balk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Balk7Char">
    <w:name w:val="Başlık 7 Char"/>
    <w:basedOn w:val="VarsaylanParagrafYazTipi"/>
    <w:link w:val="Balk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zgemiTablosu">
    <w:name w:val="Özgeçmiş Tablosu"/>
    <w:basedOn w:val="NormalTablo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MektupTablosu">
    <w:name w:val="Mektup Tablosu"/>
    <w:basedOn w:val="NormalTablo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Vurgu">
    <w:name w:val="Emphasis"/>
    <w:basedOn w:val="VarsaylanParagrafYazTipi"/>
    <w:unhideWhenUsed/>
    <w:qFormat/>
    <w:rPr>
      <w:color w:val="418AB3" w:themeColor="accent1"/>
    </w:rPr>
  </w:style>
  <w:style w:type="paragraph" w:customStyle="1" w:styleId="letiimBilgileri">
    <w:name w:val="İletişim Bilgileri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Ad">
    <w:name w:val="Ad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350;ablonlar\&#304;&#351;levsel%20&#246;zge&#231;mi&#351;%20(Sade%20tasar&#305;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3727513065846EAB0416293C8F1CF3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9C75E1E-2599-467C-A64D-20AEBE5909C8}"/>
      </w:docPartPr>
      <w:docPartBody>
        <w:p w:rsidR="00057DEA" w:rsidRDefault="001C25B5">
          <w:pPr>
            <w:pStyle w:val="33727513065846EAB0416293C8F1CF39"/>
          </w:pPr>
          <w:r>
            <w:rPr>
              <w:rStyle w:val="YerTutucuMetni"/>
              <w:lang w:bidi="tr-TR"/>
            </w:rPr>
            <w:t>[Yazar]</w:t>
          </w:r>
        </w:p>
      </w:docPartBody>
    </w:docPart>
    <w:docPart>
      <w:docPartPr>
        <w:name w:val="332310F36F8E4BB99B3A54B60634877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D4C65A1-9494-4877-B5DB-FE0C2BA01696}"/>
      </w:docPartPr>
      <w:docPartBody>
        <w:p w:rsidR="00057DEA" w:rsidRDefault="001C25B5">
          <w:pPr>
            <w:pStyle w:val="332310F36F8E4BB99B3A54B606348770"/>
          </w:pPr>
          <w:r>
            <w:rPr>
              <w:lang w:bidi="tr-TR"/>
            </w:rPr>
            <w:t>[Profesyonel veya teknik yetenekler]</w:t>
          </w:r>
        </w:p>
      </w:docPartBody>
    </w:docPart>
    <w:docPart>
      <w:docPartPr>
        <w:name w:val="5D4101EA6C2F41C9912EA129BFD647B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D636ECF-232E-4E0F-866F-65A1F63D3516}"/>
      </w:docPartPr>
      <w:docPartBody>
        <w:p w:rsidR="00057DEA" w:rsidRDefault="001C25B5">
          <w:pPr>
            <w:pStyle w:val="5D4101EA6C2F41C9912EA129BFD647BC"/>
          </w:pPr>
          <w:r>
            <w:rPr>
              <w:rStyle w:val="YerTutucuMetni"/>
              <w:lang w:bidi="tr-TR"/>
            </w:rPr>
            <w:t>Diğer içerik denetimleri de dahil, tekrarlamak istediğiniz herhangi bir içeriği girin. Tablonun parçalarının tekrarlanması için tablo satırlarının etrafına da bu denetimi ekleyebilirsiniz.</w:t>
          </w:r>
        </w:p>
      </w:docPartBody>
    </w:docPart>
    <w:docPart>
      <w:docPartPr>
        <w:name w:val="E94306DEAB7C4FEAA548C737458F53C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CBA72CA-002A-4699-862E-3A71E8A49283}"/>
      </w:docPartPr>
      <w:docPartBody>
        <w:p w:rsidR="00057DEA" w:rsidRDefault="001C25B5">
          <w:pPr>
            <w:pStyle w:val="E94306DEAB7C4FEAA548C737458F53C8"/>
          </w:pPr>
          <w:r>
            <w:rPr>
              <w:lang w:bidi="tr-TR"/>
            </w:rPr>
            <w:t>Buraya not ortalamanızı ve ilgili derslerinizin kısa özetini, kazandığınız ödül ve onur belgelerini eklemek isteyebilirsiniz.</w:t>
          </w:r>
        </w:p>
      </w:docPartBody>
    </w:docPart>
    <w:docPart>
      <w:docPartPr>
        <w:name w:val="6A137542BA854960A8782414DF040D6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378B693-3D50-42BC-9880-BC62724226B4}"/>
      </w:docPartPr>
      <w:docPartBody>
        <w:p w:rsidR="00057DEA" w:rsidRDefault="00E319F2" w:rsidP="00E319F2">
          <w:pPr>
            <w:pStyle w:val="6A137542BA854960A8782414DF040D63"/>
          </w:pPr>
          <w:r>
            <w:rPr>
              <w:rStyle w:val="YerTutucuMetni"/>
              <w:lang w:bidi="tr-TR"/>
            </w:rPr>
            <w:t>Diğer içerik denetimleri de dahil, tekrarlamak istediğiniz herhangi bir içeriği girin. Tablonun parçalarının tekrarlanması için tablo satırlarının etrafına da bu denetimi ekleyebilirsiniz.</w:t>
          </w:r>
        </w:p>
      </w:docPartBody>
    </w:docPart>
    <w:docPart>
      <w:docPartPr>
        <w:name w:val="2BE817E536164DD6BC751E7D23EE41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A3B7D83-998E-4F29-9E75-93D1CC6BF89A}"/>
      </w:docPartPr>
      <w:docPartBody>
        <w:p w:rsidR="00057DEA" w:rsidRDefault="00E319F2" w:rsidP="00E319F2">
          <w:pPr>
            <w:pStyle w:val="2BE817E536164DD6BC751E7D23EE4171"/>
          </w:pPr>
          <w:r>
            <w:rPr>
              <w:lang w:bidi="tr-TR"/>
            </w:rPr>
            <w:t>[Profesyonel veya teknik yetenekler]</w:t>
          </w:r>
        </w:p>
      </w:docPartBody>
    </w:docPart>
    <w:docPart>
      <w:docPartPr>
        <w:name w:val="AE24FC392FE24EFEAC1501D0C557129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BDC9F6D-A90E-44B3-9C7A-44C4BA2D9A28}"/>
      </w:docPartPr>
      <w:docPartBody>
        <w:p w:rsidR="00057DEA" w:rsidRDefault="00E319F2" w:rsidP="00E319F2">
          <w:pPr>
            <w:pStyle w:val="AE24FC392FE24EFEAC1501D0C5571292"/>
          </w:pPr>
          <w:r>
            <w:rPr>
              <w:lang w:bidi="tr-TR"/>
            </w:rPr>
            <w:t>[Profesyonel veya teknik yetenekler]</w:t>
          </w:r>
        </w:p>
      </w:docPartBody>
    </w:docPart>
    <w:docPart>
      <w:docPartPr>
        <w:name w:val="B72A74E775064C19B5AF02A2CC3FBD0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10D9F7D-0BC4-4826-A9E1-079B4A0F0FA2}"/>
      </w:docPartPr>
      <w:docPartBody>
        <w:p w:rsidR="00057DEA" w:rsidRDefault="00E319F2" w:rsidP="00E319F2">
          <w:pPr>
            <w:pStyle w:val="B72A74E775064C19B5AF02A2CC3FBD05"/>
          </w:pPr>
          <w:r>
            <w:rPr>
              <w:lang w:bidi="tr-TR"/>
            </w:rPr>
            <w:t>[Profesyonel veya teknik yetenekler]</w:t>
          </w:r>
        </w:p>
      </w:docPartBody>
    </w:docPart>
    <w:docPart>
      <w:docPartPr>
        <w:name w:val="4DDB76477306497B8C1896C5B2B3CA9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BF6FF17-993C-4C5B-AAB2-63ABF3D56CE8}"/>
      </w:docPartPr>
      <w:docPartBody>
        <w:p w:rsidR="00057DEA" w:rsidRDefault="00E319F2" w:rsidP="00E319F2">
          <w:pPr>
            <w:pStyle w:val="4DDB76477306497B8C1896C5B2B3CA9F"/>
          </w:pPr>
          <w:r>
            <w:rPr>
              <w:lang w:bidi="tr-TR"/>
            </w:rPr>
            <w:t>[Profesyonel veya teknik yetenekler]</w:t>
          </w:r>
        </w:p>
      </w:docPartBody>
    </w:docPart>
    <w:docPart>
      <w:docPartPr>
        <w:name w:val="CDED3669A9674DD786BF5A19A7BDA01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BE69A29-8E46-4AEE-9FAD-31D9E6D1002B}"/>
      </w:docPartPr>
      <w:docPartBody>
        <w:p w:rsidR="00057DEA" w:rsidRDefault="00057DEA" w:rsidP="00057DEA">
          <w:pPr>
            <w:pStyle w:val="CDED3669A9674DD786BF5A19A7BDA01E"/>
          </w:pPr>
          <w:r>
            <w:rPr>
              <w:rStyle w:val="YerTutucuMetni"/>
              <w:lang w:bidi="tr-TR"/>
            </w:rPr>
            <w:t>Diğer içerik denetimleri de dahil, tekrarlamak istediğiniz herhangi bir içeriği girin. Tablonun parçalarının tekrarlanması için tablo satırlarının etrafına da bu denetimi ekleyebilirsiniz.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9F2"/>
    <w:rsid w:val="00057DEA"/>
    <w:rsid w:val="0019431D"/>
    <w:rsid w:val="001C25B5"/>
    <w:rsid w:val="00E3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FA2ADA7A01B41CC991D151796F1BC69">
    <w:name w:val="AFA2ADA7A01B41CC991D151796F1BC69"/>
  </w:style>
  <w:style w:type="paragraph" w:customStyle="1" w:styleId="BE786DB55522401AB1B157DB701A21D9">
    <w:name w:val="BE786DB55522401AB1B157DB701A21D9"/>
  </w:style>
  <w:style w:type="paragraph" w:customStyle="1" w:styleId="FFD95C97B33648ADAFA198B164D0D120">
    <w:name w:val="FFD95C97B33648ADAFA198B164D0D120"/>
  </w:style>
  <w:style w:type="paragraph" w:customStyle="1" w:styleId="006A0F9660DB43C09455AFEC95F29ACA">
    <w:name w:val="006A0F9660DB43C09455AFEC95F29ACA"/>
  </w:style>
  <w:style w:type="character" w:styleId="Vurgu">
    <w:name w:val="Emphasis"/>
    <w:basedOn w:val="VarsaylanParagrafYazTipi"/>
    <w:unhideWhenUsed/>
    <w:qFormat/>
    <w:rPr>
      <w:color w:val="5B9BD5" w:themeColor="accent1"/>
    </w:rPr>
  </w:style>
  <w:style w:type="paragraph" w:customStyle="1" w:styleId="1B565F42F7FA4D90ABC3BF38FC1077EE">
    <w:name w:val="1B565F42F7FA4D90ABC3BF38FC1077EE"/>
  </w:style>
  <w:style w:type="character" w:styleId="YerTutucuMetni">
    <w:name w:val="Placeholder Text"/>
    <w:basedOn w:val="VarsaylanParagrafYazTipi"/>
    <w:uiPriority w:val="99"/>
    <w:semiHidden/>
    <w:rsid w:val="00057DEA"/>
    <w:rPr>
      <w:color w:val="808080"/>
    </w:rPr>
  </w:style>
  <w:style w:type="paragraph" w:customStyle="1" w:styleId="33727513065846EAB0416293C8F1CF39">
    <w:name w:val="33727513065846EAB0416293C8F1CF39"/>
  </w:style>
  <w:style w:type="paragraph" w:customStyle="1" w:styleId="9B11A73885F04A8EAC2A3ECA6DD52D39">
    <w:name w:val="9B11A73885F04A8EAC2A3ECA6DD52D39"/>
  </w:style>
  <w:style w:type="paragraph" w:customStyle="1" w:styleId="E342D53D2BD144278FA363655C03B21D">
    <w:name w:val="E342D53D2BD144278FA363655C03B21D"/>
  </w:style>
  <w:style w:type="paragraph" w:customStyle="1" w:styleId="F32CBA95D2B04F02B6C01FD4EF0FF0D1">
    <w:name w:val="F32CBA95D2B04F02B6C01FD4EF0FF0D1"/>
  </w:style>
  <w:style w:type="paragraph" w:customStyle="1" w:styleId="F7A31B077EEC442F984F567E2B0B5E22">
    <w:name w:val="F7A31B077EEC442F984F567E2B0B5E22"/>
  </w:style>
  <w:style w:type="paragraph" w:customStyle="1" w:styleId="332310F36F8E4BB99B3A54B606348770">
    <w:name w:val="332310F36F8E4BB99B3A54B606348770"/>
  </w:style>
  <w:style w:type="paragraph" w:customStyle="1" w:styleId="5D4101EA6C2F41C9912EA129BFD647BC">
    <w:name w:val="5D4101EA6C2F41C9912EA129BFD647BC"/>
  </w:style>
  <w:style w:type="paragraph" w:customStyle="1" w:styleId="7F903ACD09B743FBBA4B5C9EB49D0BBC">
    <w:name w:val="7F903ACD09B743FBBA4B5C9EB49D0BBC"/>
  </w:style>
  <w:style w:type="paragraph" w:customStyle="1" w:styleId="231D7A575FB24F809C6192E4F3A274C0">
    <w:name w:val="231D7A575FB24F809C6192E4F3A274C0"/>
  </w:style>
  <w:style w:type="paragraph" w:customStyle="1" w:styleId="C054E72F686A4963954DC2B3714D559B">
    <w:name w:val="C054E72F686A4963954DC2B3714D559B"/>
  </w:style>
  <w:style w:type="paragraph" w:customStyle="1" w:styleId="E94306DEAB7C4FEAA548C737458F53C8">
    <w:name w:val="E94306DEAB7C4FEAA548C737458F53C8"/>
  </w:style>
  <w:style w:type="paragraph" w:customStyle="1" w:styleId="D69E3A12FD9644F79AAA0A9C28FFBA46">
    <w:name w:val="D69E3A12FD9644F79AAA0A9C28FFBA46"/>
  </w:style>
  <w:style w:type="paragraph" w:customStyle="1" w:styleId="E4C1B916B9D54E13B8AC233D634EEC31">
    <w:name w:val="E4C1B916B9D54E13B8AC233D634EEC31"/>
  </w:style>
  <w:style w:type="paragraph" w:customStyle="1" w:styleId="C2DEF915BF414EB5999C6130B69C7196">
    <w:name w:val="C2DEF915BF414EB5999C6130B69C7196"/>
  </w:style>
  <w:style w:type="paragraph" w:customStyle="1" w:styleId="8B11337C5E6B44658AD6D4C248B70ACF">
    <w:name w:val="8B11337C5E6B44658AD6D4C248B70ACF"/>
    <w:rsid w:val="00E319F2"/>
  </w:style>
  <w:style w:type="paragraph" w:customStyle="1" w:styleId="6A137542BA854960A8782414DF040D63">
    <w:name w:val="6A137542BA854960A8782414DF040D63"/>
    <w:rsid w:val="00E319F2"/>
  </w:style>
  <w:style w:type="paragraph" w:customStyle="1" w:styleId="5B4C2916E1034983B86E8CE7BD3D3E7E">
    <w:name w:val="5B4C2916E1034983B86E8CE7BD3D3E7E"/>
    <w:rsid w:val="00E319F2"/>
  </w:style>
  <w:style w:type="paragraph" w:customStyle="1" w:styleId="1CE6D7CD11B24790B5200A36F1468555">
    <w:name w:val="1CE6D7CD11B24790B5200A36F1468555"/>
    <w:rsid w:val="00E319F2"/>
  </w:style>
  <w:style w:type="paragraph" w:customStyle="1" w:styleId="2BE817E536164DD6BC751E7D23EE4171">
    <w:name w:val="2BE817E536164DD6BC751E7D23EE4171"/>
    <w:rsid w:val="00E319F2"/>
  </w:style>
  <w:style w:type="paragraph" w:customStyle="1" w:styleId="AE24FC392FE24EFEAC1501D0C5571292">
    <w:name w:val="AE24FC392FE24EFEAC1501D0C5571292"/>
    <w:rsid w:val="00E319F2"/>
  </w:style>
  <w:style w:type="paragraph" w:customStyle="1" w:styleId="B72A74E775064C19B5AF02A2CC3FBD05">
    <w:name w:val="B72A74E775064C19B5AF02A2CC3FBD05"/>
    <w:rsid w:val="00E319F2"/>
  </w:style>
  <w:style w:type="paragraph" w:customStyle="1" w:styleId="4DDB76477306497B8C1896C5B2B3CA9F">
    <w:name w:val="4DDB76477306497B8C1896C5B2B3CA9F"/>
    <w:rsid w:val="00E319F2"/>
  </w:style>
  <w:style w:type="paragraph" w:customStyle="1" w:styleId="2BBDA2B09EB145189B216773F43997DB">
    <w:name w:val="2BBDA2B09EB145189B216773F43997DB"/>
    <w:rsid w:val="00057DEA"/>
  </w:style>
  <w:style w:type="paragraph" w:customStyle="1" w:styleId="AE90E0B366524868AC75767DCDC72435">
    <w:name w:val="AE90E0B366524868AC75767DCDC72435"/>
    <w:rsid w:val="00057DEA"/>
  </w:style>
  <w:style w:type="paragraph" w:customStyle="1" w:styleId="345D882BB6D34E2CB42D927D8244E8B2">
    <w:name w:val="345D882BB6D34E2CB42D927D8244E8B2"/>
    <w:rsid w:val="00057DEA"/>
  </w:style>
  <w:style w:type="paragraph" w:customStyle="1" w:styleId="16C5037AA7514A00AC23700A11110E59">
    <w:name w:val="16C5037AA7514A00AC23700A11110E59"/>
    <w:rsid w:val="00057DEA"/>
  </w:style>
  <w:style w:type="paragraph" w:customStyle="1" w:styleId="CDED3669A9674DD786BF5A19A7BDA01E">
    <w:name w:val="CDED3669A9674DD786BF5A19A7BDA01E"/>
    <w:rsid w:val="00057DEA"/>
  </w:style>
  <w:style w:type="paragraph" w:customStyle="1" w:styleId="47C8B583AA084E9B895D4650EF9251ED">
    <w:name w:val="47C8B583AA084E9B895D4650EF9251ED"/>
    <w:rsid w:val="00057D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İşlevsel özgeçmiş (Sade tasarım).dotx</Template>
  <TotalTime>68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GAMZE NUR KARALİ</dc:creator>
  <cp:lastModifiedBy>USER</cp:lastModifiedBy>
  <cp:revision>8</cp:revision>
  <dcterms:created xsi:type="dcterms:W3CDTF">2023-09-06T12:09:00Z</dcterms:created>
  <dcterms:modified xsi:type="dcterms:W3CDTF">2023-12-01T15:54:00Z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